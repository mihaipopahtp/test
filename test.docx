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25" w:rsidRPr="00146CD7" w:rsidRDefault="00B16D25" w:rsidP="00146CD7">
      <w:pPr>
        <w:pStyle w:val="PlainText"/>
        <w:rPr>
          <w:rFonts w:cs="Courier New"/>
        </w:rPr>
      </w:pPr>
      <w:r w:rsidRPr="00146CD7">
        <w:rPr>
          <w:rFonts w:cs="Courier New"/>
        </w:rPr>
        <w:t xml:space="preserve">advanced </w:t>
      </w:r>
      <w:r w:rsidRPr="00303672">
        <w:rPr>
          <w:rFonts w:cs="Courier New"/>
          <w:b/>
        </w:rPr>
        <w:t>branching</w:t>
      </w:r>
    </w:p>
    <w:p w:rsidR="00B16D25" w:rsidRPr="00146CD7" w:rsidRDefault="00B16D25" w:rsidP="00146CD7">
      <w:pPr>
        <w:pStyle w:val="PlainText"/>
        <w:rPr>
          <w:rFonts w:cs="Courier New"/>
        </w:rPr>
      </w:pPr>
      <w:r w:rsidRPr="00146CD7">
        <w:rPr>
          <w:rFonts w:cs="Courier New"/>
        </w:rPr>
        <w:t xml:space="preserve">Advanced </w:t>
      </w:r>
      <w:r w:rsidRPr="00303672">
        <w:rPr>
          <w:rStyle w:val="tw4winInternal"/>
          <w:rFonts w:cs="Arial Unicode MS"/>
          <w:i/>
        </w:rPr>
        <w:t>Branching</w:t>
      </w:r>
    </w:p>
    <w:p w:rsidR="00B16D25" w:rsidRPr="00146CD7" w:rsidRDefault="00B16D25" w:rsidP="00146CD7">
      <w:pPr>
        <w:pStyle w:val="PlainText"/>
        <w:rPr>
          <w:rFonts w:cs="Courier New"/>
        </w:rPr>
      </w:pPr>
    </w:p>
    <w:p w:rsidR="00B16D25" w:rsidRPr="00146CD7" w:rsidRDefault="00B16D25" w:rsidP="00146CD7">
      <w:pPr>
        <w:pStyle w:val="PlainText"/>
        <w:rPr>
          <w:rFonts w:cs="Courier New"/>
        </w:rPr>
      </w:pPr>
      <w:r w:rsidRPr="00146CD7">
        <w:rPr>
          <w:rFonts w:cs="Courier New"/>
        </w:rPr>
        <w:t xml:space="preserve">bla bla bla advanced </w:t>
      </w:r>
      <w:r w:rsidRPr="00303672">
        <w:rPr>
          <w:rStyle w:val="tw4winInternal"/>
          <w:rFonts w:cs="Arial Unicode MS"/>
        </w:rPr>
        <w:t>branching</w:t>
      </w:r>
    </w:p>
    <w:p w:rsidR="00B16D25" w:rsidRDefault="00B16D25" w:rsidP="00146CD7">
      <w:pPr>
        <w:pStyle w:val="PlainText"/>
        <w:rPr>
          <w:rStyle w:val="tw4winInternal"/>
          <w:rFonts w:cs="Arial Unicode MS"/>
        </w:rPr>
      </w:pPr>
      <w:r w:rsidRPr="00146CD7">
        <w:rPr>
          <w:rFonts w:cs="Courier New"/>
        </w:rPr>
        <w:t xml:space="preserve">bla bla bla Advanced </w:t>
      </w:r>
      <w:r w:rsidRPr="00303672">
        <w:rPr>
          <w:rStyle w:val="tw4winInternal"/>
          <w:rFonts w:cs="Arial Unicode MS"/>
        </w:rPr>
        <w:t>&lt;Branching/&gt;</w:t>
      </w:r>
    </w:p>
    <w:p w:rsidR="00B16D25" w:rsidRDefault="00B16D25" w:rsidP="00303672">
      <w:pPr>
        <w:pStyle w:val="PlainText"/>
        <w:rPr>
          <w:rFonts w:cs="Courier New"/>
        </w:rPr>
      </w:pPr>
      <w:r w:rsidRPr="00146CD7">
        <w:rPr>
          <w:rFonts w:cs="Courier New"/>
        </w:rPr>
        <w:t>bla bla bla Advanced &lt;</w:t>
      </w:r>
      <w:r>
        <w:rPr>
          <w:rFonts w:cs="Courier New"/>
        </w:rPr>
        <w:t>ph id="</w:t>
      </w:r>
      <w:r w:rsidRPr="00303672">
        <w:rPr>
          <w:rStyle w:val="tw4winExternal"/>
          <w:rFonts w:cs="Arial Unicode MS"/>
        </w:rPr>
        <w:t>Branching</w:t>
      </w:r>
      <w:r>
        <w:rPr>
          <w:rFonts w:cs="Courier New"/>
        </w:rPr>
        <w:t>"</w:t>
      </w:r>
      <w:r w:rsidRPr="00146CD7">
        <w:rPr>
          <w:rFonts w:cs="Courier New"/>
        </w:rPr>
        <w:t>/&gt;</w:t>
      </w:r>
    </w:p>
    <w:p w:rsidR="00B16D25" w:rsidRDefault="00B16D25" w:rsidP="00146CD7">
      <w:pPr>
        <w:pStyle w:val="PlainText"/>
        <w:rPr>
          <w:rFonts w:cs="Courier New"/>
        </w:rPr>
      </w:pPr>
    </w:p>
    <w:sectPr w:rsidR="00B16D25" w:rsidSect="00146CD7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0211"/>
    <w:rsid w:val="0000013E"/>
    <w:rsid w:val="000039C1"/>
    <w:rsid w:val="00014278"/>
    <w:rsid w:val="00015F24"/>
    <w:rsid w:val="00016F04"/>
    <w:rsid w:val="00071BC3"/>
    <w:rsid w:val="00096586"/>
    <w:rsid w:val="000A0DA1"/>
    <w:rsid w:val="000B5255"/>
    <w:rsid w:val="000C21E7"/>
    <w:rsid w:val="0010509A"/>
    <w:rsid w:val="0011127B"/>
    <w:rsid w:val="0011166A"/>
    <w:rsid w:val="00111966"/>
    <w:rsid w:val="0011626B"/>
    <w:rsid w:val="00146CD7"/>
    <w:rsid w:val="00153292"/>
    <w:rsid w:val="00154800"/>
    <w:rsid w:val="001605D6"/>
    <w:rsid w:val="001638D6"/>
    <w:rsid w:val="00172B96"/>
    <w:rsid w:val="00173B3B"/>
    <w:rsid w:val="0018523D"/>
    <w:rsid w:val="001960D2"/>
    <w:rsid w:val="00196B9D"/>
    <w:rsid w:val="001A019F"/>
    <w:rsid w:val="001B40A7"/>
    <w:rsid w:val="001C5A53"/>
    <w:rsid w:val="001D10BF"/>
    <w:rsid w:val="001E2934"/>
    <w:rsid w:val="001E3845"/>
    <w:rsid w:val="001F098B"/>
    <w:rsid w:val="001F41A1"/>
    <w:rsid w:val="00205507"/>
    <w:rsid w:val="00233547"/>
    <w:rsid w:val="00240368"/>
    <w:rsid w:val="00257F5E"/>
    <w:rsid w:val="00271B6C"/>
    <w:rsid w:val="00286918"/>
    <w:rsid w:val="002C75AA"/>
    <w:rsid w:val="002F02F1"/>
    <w:rsid w:val="002F2B77"/>
    <w:rsid w:val="002F67F2"/>
    <w:rsid w:val="00303672"/>
    <w:rsid w:val="0031279C"/>
    <w:rsid w:val="003145C0"/>
    <w:rsid w:val="003169C7"/>
    <w:rsid w:val="00325A6B"/>
    <w:rsid w:val="0033535B"/>
    <w:rsid w:val="00335DCA"/>
    <w:rsid w:val="0038290E"/>
    <w:rsid w:val="003A3BF3"/>
    <w:rsid w:val="003A7CCB"/>
    <w:rsid w:val="003B6427"/>
    <w:rsid w:val="003C004D"/>
    <w:rsid w:val="003D4297"/>
    <w:rsid w:val="003D5D80"/>
    <w:rsid w:val="003E19F1"/>
    <w:rsid w:val="003E51D3"/>
    <w:rsid w:val="00402D96"/>
    <w:rsid w:val="0045173F"/>
    <w:rsid w:val="00453BF8"/>
    <w:rsid w:val="00455AA6"/>
    <w:rsid w:val="00460211"/>
    <w:rsid w:val="00476F7E"/>
    <w:rsid w:val="004829DB"/>
    <w:rsid w:val="004B686D"/>
    <w:rsid w:val="004C4733"/>
    <w:rsid w:val="004C4BE3"/>
    <w:rsid w:val="004C5768"/>
    <w:rsid w:val="004D0541"/>
    <w:rsid w:val="004D19FA"/>
    <w:rsid w:val="004E6FCB"/>
    <w:rsid w:val="004F7319"/>
    <w:rsid w:val="00533DC9"/>
    <w:rsid w:val="00552A05"/>
    <w:rsid w:val="005610FD"/>
    <w:rsid w:val="00563133"/>
    <w:rsid w:val="00573B39"/>
    <w:rsid w:val="00575A11"/>
    <w:rsid w:val="00582D4C"/>
    <w:rsid w:val="005A62C4"/>
    <w:rsid w:val="005C39CA"/>
    <w:rsid w:val="005C6B80"/>
    <w:rsid w:val="005D5565"/>
    <w:rsid w:val="005E4431"/>
    <w:rsid w:val="006102C2"/>
    <w:rsid w:val="00614143"/>
    <w:rsid w:val="00630275"/>
    <w:rsid w:val="00650612"/>
    <w:rsid w:val="0066711B"/>
    <w:rsid w:val="006A3236"/>
    <w:rsid w:val="006A6F14"/>
    <w:rsid w:val="006A7C38"/>
    <w:rsid w:val="006B0595"/>
    <w:rsid w:val="006B6CA0"/>
    <w:rsid w:val="006D1324"/>
    <w:rsid w:val="006D5169"/>
    <w:rsid w:val="006F6722"/>
    <w:rsid w:val="00713D74"/>
    <w:rsid w:val="0071751D"/>
    <w:rsid w:val="00731DFE"/>
    <w:rsid w:val="007516A0"/>
    <w:rsid w:val="00754781"/>
    <w:rsid w:val="00774DB5"/>
    <w:rsid w:val="00776058"/>
    <w:rsid w:val="0078570B"/>
    <w:rsid w:val="0079668D"/>
    <w:rsid w:val="007A0E3D"/>
    <w:rsid w:val="007B27EE"/>
    <w:rsid w:val="007C46F5"/>
    <w:rsid w:val="007D25A7"/>
    <w:rsid w:val="007D7C26"/>
    <w:rsid w:val="007F00D4"/>
    <w:rsid w:val="008057E3"/>
    <w:rsid w:val="0081333E"/>
    <w:rsid w:val="0082148F"/>
    <w:rsid w:val="008464F7"/>
    <w:rsid w:val="0085174C"/>
    <w:rsid w:val="0085387B"/>
    <w:rsid w:val="00861746"/>
    <w:rsid w:val="008640BC"/>
    <w:rsid w:val="00870A5E"/>
    <w:rsid w:val="00883CF5"/>
    <w:rsid w:val="00885D32"/>
    <w:rsid w:val="008A3569"/>
    <w:rsid w:val="008B6BF0"/>
    <w:rsid w:val="008F3777"/>
    <w:rsid w:val="0090444F"/>
    <w:rsid w:val="00910932"/>
    <w:rsid w:val="009224B2"/>
    <w:rsid w:val="00926F4A"/>
    <w:rsid w:val="0095182E"/>
    <w:rsid w:val="00964DE0"/>
    <w:rsid w:val="00973F1B"/>
    <w:rsid w:val="00975C18"/>
    <w:rsid w:val="00986276"/>
    <w:rsid w:val="00991B14"/>
    <w:rsid w:val="009A3DD1"/>
    <w:rsid w:val="009C0174"/>
    <w:rsid w:val="009D25D3"/>
    <w:rsid w:val="009D732F"/>
    <w:rsid w:val="009E681E"/>
    <w:rsid w:val="009F1A72"/>
    <w:rsid w:val="009F581E"/>
    <w:rsid w:val="00A379CE"/>
    <w:rsid w:val="00A51368"/>
    <w:rsid w:val="00A53E31"/>
    <w:rsid w:val="00A57296"/>
    <w:rsid w:val="00A66600"/>
    <w:rsid w:val="00A745AB"/>
    <w:rsid w:val="00A75343"/>
    <w:rsid w:val="00A91D59"/>
    <w:rsid w:val="00A925DC"/>
    <w:rsid w:val="00AB2CAF"/>
    <w:rsid w:val="00AC687D"/>
    <w:rsid w:val="00AE2AA0"/>
    <w:rsid w:val="00B03974"/>
    <w:rsid w:val="00B04DA0"/>
    <w:rsid w:val="00B07CEC"/>
    <w:rsid w:val="00B13AB1"/>
    <w:rsid w:val="00B16D25"/>
    <w:rsid w:val="00B27232"/>
    <w:rsid w:val="00B45887"/>
    <w:rsid w:val="00B465D5"/>
    <w:rsid w:val="00B57E61"/>
    <w:rsid w:val="00B65358"/>
    <w:rsid w:val="00B81501"/>
    <w:rsid w:val="00B86060"/>
    <w:rsid w:val="00B94861"/>
    <w:rsid w:val="00BB047E"/>
    <w:rsid w:val="00BB3C9B"/>
    <w:rsid w:val="00BE2D78"/>
    <w:rsid w:val="00BE6B81"/>
    <w:rsid w:val="00BF1F27"/>
    <w:rsid w:val="00BF2AF4"/>
    <w:rsid w:val="00C05BD3"/>
    <w:rsid w:val="00C253B3"/>
    <w:rsid w:val="00C26F74"/>
    <w:rsid w:val="00C30A40"/>
    <w:rsid w:val="00C542FB"/>
    <w:rsid w:val="00C56712"/>
    <w:rsid w:val="00C56C9D"/>
    <w:rsid w:val="00C60742"/>
    <w:rsid w:val="00C8583D"/>
    <w:rsid w:val="00C85E39"/>
    <w:rsid w:val="00C9225E"/>
    <w:rsid w:val="00C950D4"/>
    <w:rsid w:val="00CB2F6B"/>
    <w:rsid w:val="00CB48D7"/>
    <w:rsid w:val="00CC19C6"/>
    <w:rsid w:val="00CC34C8"/>
    <w:rsid w:val="00CC7125"/>
    <w:rsid w:val="00CD6130"/>
    <w:rsid w:val="00CD7AF6"/>
    <w:rsid w:val="00CE5F55"/>
    <w:rsid w:val="00D03F07"/>
    <w:rsid w:val="00D124C7"/>
    <w:rsid w:val="00D5263A"/>
    <w:rsid w:val="00D5362A"/>
    <w:rsid w:val="00D61633"/>
    <w:rsid w:val="00D740B2"/>
    <w:rsid w:val="00DA1E61"/>
    <w:rsid w:val="00DA3FF7"/>
    <w:rsid w:val="00DB6AD8"/>
    <w:rsid w:val="00DC45FE"/>
    <w:rsid w:val="00DC715A"/>
    <w:rsid w:val="00DD363B"/>
    <w:rsid w:val="00DE4C17"/>
    <w:rsid w:val="00DF59FA"/>
    <w:rsid w:val="00E13A22"/>
    <w:rsid w:val="00E30177"/>
    <w:rsid w:val="00E32D31"/>
    <w:rsid w:val="00E36C8C"/>
    <w:rsid w:val="00E43168"/>
    <w:rsid w:val="00E51466"/>
    <w:rsid w:val="00E52FD3"/>
    <w:rsid w:val="00E576C6"/>
    <w:rsid w:val="00E60143"/>
    <w:rsid w:val="00E6204C"/>
    <w:rsid w:val="00E743C0"/>
    <w:rsid w:val="00E7650E"/>
    <w:rsid w:val="00E841E1"/>
    <w:rsid w:val="00EB5B36"/>
    <w:rsid w:val="00EB68F6"/>
    <w:rsid w:val="00EC5BDC"/>
    <w:rsid w:val="00EE1BD6"/>
    <w:rsid w:val="00EF16A7"/>
    <w:rsid w:val="00F01681"/>
    <w:rsid w:val="00F0230A"/>
    <w:rsid w:val="00F44A56"/>
    <w:rsid w:val="00F531BC"/>
    <w:rsid w:val="00F83FEB"/>
    <w:rsid w:val="00F93D92"/>
    <w:rsid w:val="00F975C3"/>
    <w:rsid w:val="00FA0C30"/>
    <w:rsid w:val="00FA4AAE"/>
    <w:rsid w:val="00FA4F73"/>
    <w:rsid w:val="00FA7F83"/>
    <w:rsid w:val="00FC0130"/>
    <w:rsid w:val="00FC0E12"/>
    <w:rsid w:val="00FD1187"/>
    <w:rsid w:val="00FE1081"/>
    <w:rsid w:val="00FE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861"/>
    <w:rPr>
      <w:sz w:val="20"/>
      <w:szCs w:val="20"/>
      <w:lang w:bidi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DF59FA"/>
    <w:pPr>
      <w:widowControl w:val="0"/>
    </w:pPr>
    <w:rPr>
      <w:rFonts w:ascii="Courier New" w:hAnsi="Courier New"/>
      <w:color w:val="0000FF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65DB"/>
    <w:rPr>
      <w:rFonts w:ascii="Courier New" w:hAnsi="Courier New" w:cs="Angsana New"/>
      <w:sz w:val="20"/>
      <w:szCs w:val="25"/>
      <w:lang w:bidi="th-TH"/>
    </w:rPr>
  </w:style>
  <w:style w:type="character" w:customStyle="1" w:styleId="DateTimeFormat">
    <w:name w:val="DateTimeFormat"/>
    <w:basedOn w:val="tw4winInternal"/>
    <w:uiPriority w:val="99"/>
    <w:rsid w:val="00B04DA0"/>
    <w:rPr>
      <w:rFonts w:ascii="Times New Roman" w:hAnsi="Times New Roman" w:cs="Arial Unicode MS"/>
      <w:color w:val="auto"/>
    </w:rPr>
  </w:style>
  <w:style w:type="character" w:customStyle="1" w:styleId="tw4winExternal">
    <w:name w:val="tw4winExternal"/>
    <w:uiPriority w:val="99"/>
    <w:rsid w:val="006F6722"/>
    <w:rPr>
      <w:rFonts w:ascii="Courier New" w:eastAsia="Arial Unicode MS" w:hAnsi="Courier New"/>
      <w:noProof/>
      <w:color w:val="808080"/>
      <w:sz w:val="20"/>
    </w:rPr>
  </w:style>
  <w:style w:type="character" w:customStyle="1" w:styleId="tw4winInternal">
    <w:name w:val="tw4winInternal"/>
    <w:uiPriority w:val="99"/>
    <w:rPr>
      <w:rFonts w:ascii="Courier New" w:eastAsia="Arial Unicode MS" w:hAnsi="Courier New"/>
      <w:noProof/>
      <w:color w:val="FF000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vertAlign w:val="subscript"/>
    </w:rPr>
  </w:style>
  <w:style w:type="character" w:customStyle="1" w:styleId="Tag">
    <w:name w:val="Tag"/>
    <w:basedOn w:val="DefaultParagraphFont"/>
    <w:uiPriority w:val="99"/>
    <w:rsid w:val="009D25D3"/>
    <w:rPr>
      <w:rFonts w:cs="Times New Roman"/>
      <w:i/>
      <w:color w:val="FF00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23</Words>
  <Characters>128</Characters>
  <Application>Microsoft Office Outlook</Application>
  <DocSecurity>0</DocSecurity>
  <Lines>0</Lines>
  <Paragraphs>0</Paragraphs>
  <ScaleCrop>false</ScaleCrop>
  <Company>HighTech Passport,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branching</dc:title>
  <dc:subject/>
  <dc:creator>Mihai</dc:creator>
  <cp:keywords/>
  <dc:description/>
  <cp:lastModifiedBy>Mihai</cp:lastModifiedBy>
  <cp:revision>2</cp:revision>
  <dcterms:created xsi:type="dcterms:W3CDTF">2020-05-12T20:36:00Z</dcterms:created>
  <dcterms:modified xsi:type="dcterms:W3CDTF">2020-05-12T20:36:00Z</dcterms:modified>
</cp:coreProperties>
</file>